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080" w:rsidRDefault="00AD3E44">
      <w:pPr>
        <w:rPr>
          <w:b/>
          <w:u w:val="single"/>
        </w:rPr>
      </w:pPr>
      <w:r>
        <w:rPr>
          <w:b/>
          <w:u w:val="single"/>
        </w:rPr>
        <w:t>D</w:t>
      </w:r>
      <w:r w:rsidRPr="008A0C1C">
        <w:rPr>
          <w:b/>
          <w:u w:val="single"/>
        </w:rPr>
        <w:t xml:space="preserve">escription </w:t>
      </w:r>
      <w:r w:rsidR="00735251">
        <w:rPr>
          <w:b/>
          <w:u w:val="single"/>
        </w:rPr>
        <w:t>of the simulated sequence data</w:t>
      </w:r>
    </w:p>
    <w:p w:rsidR="00EE4100" w:rsidRDefault="00EE4100">
      <w:r>
        <w:t xml:space="preserve">The simulated sequence data can simply be regenerated using </w:t>
      </w:r>
      <w:proofErr w:type="spellStart"/>
      <w:r>
        <w:t>QMSim</w:t>
      </w:r>
      <w:proofErr w:type="spellEnd"/>
      <w:r>
        <w:t xml:space="preserve"> (the 2013 Linux version that is available from: </w:t>
      </w:r>
      <w:hyperlink r:id="rId5" w:history="1">
        <w:r w:rsidRPr="00FC0A33">
          <w:rPr>
            <w:rStyle w:val="Hyperlink"/>
          </w:rPr>
          <w:t>http://www.aps.uoguelph.ca/~msargol/qmsim/</w:t>
        </w:r>
      </w:hyperlink>
      <w:r>
        <w:t xml:space="preserve"> )</w:t>
      </w:r>
      <w:r w:rsidR="0011759F">
        <w:t xml:space="preserve"> and the parameter file “</w:t>
      </w:r>
      <w:r w:rsidR="0011759F" w:rsidRPr="0011759F">
        <w:t>sequence.txt</w:t>
      </w:r>
      <w:r w:rsidR="0011759F">
        <w:t>” using the seed file “</w:t>
      </w:r>
      <w:proofErr w:type="spellStart"/>
      <w:r w:rsidR="0011759F" w:rsidRPr="0011759F">
        <w:t>seed_used.prv</w:t>
      </w:r>
      <w:proofErr w:type="spellEnd"/>
      <w:r w:rsidR="0011759F">
        <w:t>”.</w:t>
      </w:r>
    </w:p>
    <w:p w:rsidR="00EE4100" w:rsidRDefault="0011759F">
      <w:r>
        <w:t>Subsequently, the program “</w:t>
      </w:r>
      <w:r w:rsidRPr="0011759F">
        <w:t>recode_genotypes.f90</w:t>
      </w:r>
      <w:r>
        <w:t xml:space="preserve">” can be used to generate input files for </w:t>
      </w:r>
      <w:proofErr w:type="spellStart"/>
      <w:r>
        <w:t>SNPrune</w:t>
      </w:r>
      <w:proofErr w:type="spellEnd"/>
      <w:r>
        <w:t>, considering either allele counts (“</w:t>
      </w:r>
      <w:r w:rsidRPr="0011759F">
        <w:t>SNP_genotypes.txt</w:t>
      </w:r>
      <w:r>
        <w:t>”) or phased alleles (“</w:t>
      </w:r>
      <w:r w:rsidRPr="0011759F">
        <w:t>phased_alleles.txt</w:t>
      </w:r>
      <w:r>
        <w:t>”).</w:t>
      </w:r>
    </w:p>
    <w:p w:rsidR="00A80B96" w:rsidRDefault="0011759F" w:rsidP="00A80B96">
      <w:r>
        <w:t xml:space="preserve">The file </w:t>
      </w:r>
      <w:r>
        <w:t>“</w:t>
      </w:r>
      <w:r w:rsidRPr="0011759F">
        <w:t>SNP_genotypes.txt</w:t>
      </w:r>
      <w:r>
        <w:t>”</w:t>
      </w:r>
      <w:r w:rsidR="00A80B96">
        <w:t xml:space="preserve"> contain</w:t>
      </w:r>
      <w:r>
        <w:t>s</w:t>
      </w:r>
      <w:r w:rsidR="00A80B96">
        <w:t xml:space="preserve"> </w:t>
      </w:r>
      <w:r w:rsidR="007F7A34">
        <w:t xml:space="preserve">allele counts (0,1,2) for </w:t>
      </w:r>
      <w:r w:rsidR="00A80B96" w:rsidRPr="00A80B96">
        <w:t>10</w:t>
      </w:r>
      <w:r w:rsidR="00A80B96">
        <w:t>,</w:t>
      </w:r>
      <w:r w:rsidR="00A80B96" w:rsidRPr="00A80B96">
        <w:t>812</w:t>
      </w:r>
      <w:r w:rsidR="00A80B96">
        <w:t>,</w:t>
      </w:r>
      <w:r w:rsidR="00A80B96" w:rsidRPr="00A80B96">
        <w:t>225</w:t>
      </w:r>
      <w:r w:rsidR="007F7A34">
        <w:t xml:space="preserve"> segregating SNPs for 2500 individuals.</w:t>
      </w:r>
      <w:r w:rsidR="00FB0AF5">
        <w:t xml:space="preserve"> </w:t>
      </w:r>
      <w:r w:rsidR="00A80B96">
        <w:t>The format of the file looks like (the following snap-shot):</w:t>
      </w:r>
    </w:p>
    <w:p w:rsidR="007F7A34" w:rsidRDefault="007F7A34" w:rsidP="007F7A34">
      <w:pPr>
        <w:spacing w:after="0"/>
      </w:pPr>
      <w:r>
        <w:t>50201  01212211001021210112111101011111112221110002020111021</w:t>
      </w:r>
    </w:p>
    <w:p w:rsidR="007F7A34" w:rsidRDefault="007F7A34" w:rsidP="007F7A34">
      <w:pPr>
        <w:spacing w:after="0"/>
      </w:pPr>
      <w:r>
        <w:t>50202  01212211001021210111111101011111111221110002120111021</w:t>
      </w:r>
    </w:p>
    <w:p w:rsidR="007F7A34" w:rsidRDefault="007F7A34" w:rsidP="007F7A34">
      <w:pPr>
        <w:spacing w:after="0"/>
      </w:pPr>
      <w:r>
        <w:t>50203  01212211001021210111111101011111111221110002120111021</w:t>
      </w:r>
    </w:p>
    <w:p w:rsidR="007F7A34" w:rsidRDefault="007F7A34" w:rsidP="007F7A34">
      <w:pPr>
        <w:spacing w:after="0"/>
      </w:pPr>
      <w:r>
        <w:t>50204  01212211001021200112111101011211112221110002020111121</w:t>
      </w:r>
    </w:p>
    <w:p w:rsidR="007F7A34" w:rsidRDefault="007F7A34" w:rsidP="007F7A34">
      <w:pPr>
        <w:spacing w:after="0"/>
      </w:pPr>
      <w:r>
        <w:t>50205  02202220000020200021000000020220001220200002120220020</w:t>
      </w:r>
    </w:p>
    <w:p w:rsidR="007F7A34" w:rsidRDefault="007F7A34" w:rsidP="007F7A34">
      <w:pPr>
        <w:spacing w:after="0"/>
      </w:pPr>
      <w:r>
        <w:t>50206  01112211011021200112111101011211112221110012020111021</w:t>
      </w:r>
    </w:p>
    <w:p w:rsidR="007F7A34" w:rsidRDefault="007F7A34" w:rsidP="007F7A34">
      <w:pPr>
        <w:spacing w:after="0"/>
      </w:pPr>
      <w:r>
        <w:t>50207  12201210111111201122100110120221102111101112111110011</w:t>
      </w:r>
    </w:p>
    <w:p w:rsidR="007F7A34" w:rsidRDefault="007F7A34" w:rsidP="007F7A34">
      <w:pPr>
        <w:spacing w:after="0"/>
      </w:pPr>
      <w:r>
        <w:t>50208  01212211001021210111111101011111111221110002120111021</w:t>
      </w:r>
    </w:p>
    <w:p w:rsidR="007F7A34" w:rsidRDefault="007F7A34" w:rsidP="007F7A34">
      <w:pPr>
        <w:spacing w:after="0"/>
      </w:pPr>
      <w:r>
        <w:t>50209  02202220000020200021000000020220001220200002120220020</w:t>
      </w:r>
    </w:p>
    <w:p w:rsidR="007F7A34" w:rsidRDefault="007F7A34" w:rsidP="007F7A34">
      <w:pPr>
        <w:spacing w:after="0"/>
      </w:pPr>
      <w:r>
        <w:t>50210  11211201112112211212211211111012212112011111111001012</w:t>
      </w:r>
    </w:p>
    <w:p w:rsidR="00FB0AF5" w:rsidRDefault="00FB0AF5" w:rsidP="007F7A34">
      <w:pPr>
        <w:spacing w:after="0"/>
      </w:pPr>
    </w:p>
    <w:p w:rsidR="00FB0AF5" w:rsidRDefault="00FB0AF5" w:rsidP="00FB0AF5">
      <w:r>
        <w:t>The file “</w:t>
      </w:r>
      <w:r w:rsidR="00FB5A95" w:rsidRPr="00FB5A95">
        <w:t>phased_alleles.txt</w:t>
      </w:r>
      <w:bookmarkStart w:id="0" w:name="_GoBack"/>
      <w:bookmarkEnd w:id="0"/>
      <w:r>
        <w:t>” contains allele</w:t>
      </w:r>
      <w:r>
        <w:t>s</w:t>
      </w:r>
      <w:r>
        <w:t xml:space="preserve"> (0,1) for </w:t>
      </w:r>
      <w:r w:rsidRPr="00A80B96">
        <w:t>10</w:t>
      </w:r>
      <w:r>
        <w:t>,</w:t>
      </w:r>
      <w:r w:rsidRPr="00A80B96">
        <w:t>812</w:t>
      </w:r>
      <w:r>
        <w:t>,</w:t>
      </w:r>
      <w:r w:rsidRPr="00A80B96">
        <w:t>225</w:t>
      </w:r>
      <w:r>
        <w:t xml:space="preserve"> segregating SNPs for 2500 individuals. The format of the file looks like (the following snap-shot):</w:t>
      </w:r>
    </w:p>
    <w:p w:rsidR="00FB0AF5" w:rsidRDefault="00FB0AF5" w:rsidP="00FB0AF5">
      <w:pPr>
        <w:spacing w:after="0"/>
      </w:pPr>
      <w:r>
        <w:t>50201  01101110000010100011000000010110001110100001010110010</w:t>
      </w:r>
    </w:p>
    <w:p w:rsidR="00FB0AF5" w:rsidRDefault="00FB0AF5" w:rsidP="00FB0AF5">
      <w:pPr>
        <w:spacing w:after="0"/>
      </w:pPr>
      <w:r>
        <w:t>50201  00111101001011110101111101001001111111010001010001011</w:t>
      </w:r>
    </w:p>
    <w:p w:rsidR="00FB0AF5" w:rsidRDefault="00FB0AF5" w:rsidP="00FB0AF5">
      <w:pPr>
        <w:spacing w:after="0"/>
      </w:pPr>
      <w:r>
        <w:t>50202  00111101001011110101111101001001111111010001010001011</w:t>
      </w:r>
    </w:p>
    <w:p w:rsidR="00FB0AF5" w:rsidRDefault="00FB0AF5" w:rsidP="00FB0AF5">
      <w:pPr>
        <w:spacing w:after="0"/>
      </w:pPr>
      <w:r>
        <w:t>50202  01101110000010100010000000010110000110100001110110010</w:t>
      </w:r>
    </w:p>
    <w:p w:rsidR="00FB0AF5" w:rsidRDefault="00FB0AF5" w:rsidP="00FB0AF5">
      <w:pPr>
        <w:spacing w:after="0"/>
      </w:pPr>
      <w:r>
        <w:t>50203  00111101001011110101111101001001111111010001010001011</w:t>
      </w:r>
    </w:p>
    <w:p w:rsidR="00FB0AF5" w:rsidRDefault="00FB0AF5" w:rsidP="00FB0AF5">
      <w:pPr>
        <w:spacing w:after="0"/>
      </w:pPr>
      <w:r>
        <w:t>50203  01101110000010100010000000010110000110100001110110010</w:t>
      </w:r>
    </w:p>
    <w:p w:rsidR="00FB0AF5" w:rsidRDefault="00FB0AF5" w:rsidP="00FB0AF5">
      <w:pPr>
        <w:spacing w:after="0"/>
      </w:pPr>
      <w:r>
        <w:t>50204  01101110000010100011000000010110001110100001010110010</w:t>
      </w:r>
    </w:p>
    <w:p w:rsidR="00FB0AF5" w:rsidRDefault="00FB0AF5" w:rsidP="00FB0AF5">
      <w:pPr>
        <w:spacing w:after="0"/>
      </w:pPr>
      <w:r>
        <w:t>50204  00111101001011100101111101001101111111010001010001111</w:t>
      </w:r>
    </w:p>
    <w:p w:rsidR="00FB0AF5" w:rsidRDefault="00FB0AF5" w:rsidP="00FB0AF5">
      <w:pPr>
        <w:spacing w:after="0"/>
      </w:pPr>
      <w:r>
        <w:t>50205  01101110000010100011000000010110001110100001010110010</w:t>
      </w:r>
    </w:p>
    <w:p w:rsidR="00FB0AF5" w:rsidRDefault="00FB0AF5" w:rsidP="00FB0AF5">
      <w:pPr>
        <w:spacing w:after="0"/>
      </w:pPr>
      <w:r>
        <w:t>50205  01101110000010100010000000010110000110100001110110010</w:t>
      </w:r>
    </w:p>
    <w:p w:rsidR="00FB5A95" w:rsidRDefault="00FB5A95" w:rsidP="00FB0AF5"/>
    <w:p w:rsidR="00FB0AF5" w:rsidRDefault="00FB0AF5" w:rsidP="00FB0AF5">
      <w:r>
        <w:t xml:space="preserve">The input files for PLINK are </w:t>
      </w:r>
      <w:r>
        <w:t>generated using PLINK and the following command</w:t>
      </w:r>
      <w:r>
        <w:t>:</w:t>
      </w:r>
    </w:p>
    <w:p w:rsidR="00FB5A95" w:rsidRPr="00FB5A95" w:rsidRDefault="00FB5A95" w:rsidP="00FB0AF5">
      <w:pPr>
        <w:rPr>
          <w:lang w:val="nl-NL"/>
        </w:rPr>
      </w:pPr>
      <w:proofErr w:type="spellStart"/>
      <w:r w:rsidRPr="00FB5A95">
        <w:rPr>
          <w:lang w:val="nl-NL"/>
        </w:rPr>
        <w:t>plink</w:t>
      </w:r>
      <w:proofErr w:type="spellEnd"/>
      <w:r w:rsidRPr="00FB5A95">
        <w:rPr>
          <w:lang w:val="nl-NL"/>
        </w:rPr>
        <w:t xml:space="preserve"> --</w:t>
      </w:r>
      <w:proofErr w:type="spellStart"/>
      <w:r w:rsidRPr="00FB5A95">
        <w:rPr>
          <w:lang w:val="nl-NL"/>
        </w:rPr>
        <w:t>bfile</w:t>
      </w:r>
      <w:proofErr w:type="spellEnd"/>
      <w:r w:rsidRPr="00FB5A95">
        <w:rPr>
          <w:lang w:val="nl-NL"/>
        </w:rPr>
        <w:t xml:space="preserve"> </w:t>
      </w:r>
      <w:r w:rsidRPr="00FB5A95">
        <w:rPr>
          <w:lang w:val="nl-NL"/>
        </w:rPr>
        <w:t>SNP_genotypes.txt</w:t>
      </w:r>
    </w:p>
    <w:p w:rsidR="00FB0AF5" w:rsidRDefault="00FB0AF5" w:rsidP="00FB0AF5">
      <w:r>
        <w:t>Which generates the files:</w:t>
      </w:r>
    </w:p>
    <w:p w:rsidR="00FB0AF5" w:rsidRDefault="00FB0AF5" w:rsidP="00FB5A95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 w:rsidR="00FB5A95" w:rsidRPr="00FB5A95">
        <w:t>SNP_genotypes.txt</w:t>
      </w:r>
      <w:r>
        <w:t>.bed</w:t>
      </w:r>
      <w:proofErr w:type="spellEnd"/>
    </w:p>
    <w:p w:rsidR="00FB0AF5" w:rsidRDefault="00FB0AF5" w:rsidP="00FB5A95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 w:rsidR="00FB5A95" w:rsidRPr="00FB5A95">
        <w:t>SNP_genotypes.txt</w:t>
      </w:r>
      <w:r>
        <w:t>.bim</w:t>
      </w:r>
      <w:proofErr w:type="spellEnd"/>
    </w:p>
    <w:p w:rsidR="00FB0AF5" w:rsidRPr="00FB5A95" w:rsidRDefault="00FB0AF5" w:rsidP="00FB5A95">
      <w:pPr>
        <w:pStyle w:val="ListParagraph"/>
        <w:numPr>
          <w:ilvl w:val="0"/>
          <w:numId w:val="1"/>
        </w:numPr>
        <w:rPr>
          <w:lang w:val="nl-NL"/>
        </w:rPr>
      </w:pPr>
      <w:r>
        <w:t xml:space="preserve">  </w:t>
      </w:r>
      <w:proofErr w:type="spellStart"/>
      <w:r w:rsidR="00FB5A95" w:rsidRPr="00FB5A95">
        <w:t>SNP_genotypes.txt</w:t>
      </w:r>
      <w:r>
        <w:t>.fam</w:t>
      </w:r>
      <w:proofErr w:type="spellEnd"/>
    </w:p>
    <w:p w:rsidR="00FB5A95" w:rsidRDefault="00FB5A95" w:rsidP="00FB5A95">
      <w:r w:rsidRPr="00FB5A95">
        <w:t>The command line argume</w:t>
      </w:r>
      <w:r>
        <w:t xml:space="preserve">nt used to run PLINK for pruning using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</w:t>
      </w:r>
      <w:r w:rsidRPr="00FB5A95">
        <w:t xml:space="preserve">was of the form (using e.g. a window of 5000 SNPs): </w:t>
      </w:r>
    </w:p>
    <w:p w:rsidR="00FB5A95" w:rsidRDefault="00FB5A95" w:rsidP="00FB5A95">
      <w:r w:rsidRPr="00FB5A95">
        <w:t xml:space="preserve">plink --bed </w:t>
      </w:r>
      <w:proofErr w:type="spellStart"/>
      <w:r w:rsidRPr="00FB5A95">
        <w:t>SNP_genotypes.txt</w:t>
      </w:r>
      <w:r w:rsidRPr="00FB5A95">
        <w:t>.bed</w:t>
      </w:r>
      <w:proofErr w:type="spellEnd"/>
      <w:r w:rsidRPr="00FB5A95">
        <w:t xml:space="preserve"> --</w:t>
      </w:r>
      <w:proofErr w:type="spellStart"/>
      <w:r w:rsidRPr="00FB5A95">
        <w:t>indep</w:t>
      </w:r>
      <w:proofErr w:type="spellEnd"/>
      <w:r w:rsidRPr="00FB5A95">
        <w:t>-pairwise 5000 500 0.99</w:t>
      </w:r>
    </w:p>
    <w:p w:rsidR="00FB5A95" w:rsidRDefault="00FB5A95" w:rsidP="00FB5A95">
      <w:r>
        <w:t>A</w:t>
      </w:r>
      <w:r w:rsidRPr="00FB5A95">
        <w:t xml:space="preserve">nd when using the maximum likelihood phasing information it was: </w:t>
      </w:r>
    </w:p>
    <w:p w:rsidR="00FB0AF5" w:rsidRPr="00FB5A95" w:rsidRDefault="00FB5A95" w:rsidP="00FB5A95">
      <w:r w:rsidRPr="00FB5A95">
        <w:t xml:space="preserve">plink --bed </w:t>
      </w:r>
      <w:proofErr w:type="spellStart"/>
      <w:r w:rsidRPr="00FB5A95">
        <w:t>SNP_genotypes.txt</w:t>
      </w:r>
      <w:r w:rsidRPr="00FB5A95">
        <w:t>.bed</w:t>
      </w:r>
      <w:proofErr w:type="spellEnd"/>
      <w:r w:rsidRPr="00FB5A95">
        <w:t xml:space="preserve"> --</w:t>
      </w:r>
      <w:proofErr w:type="spellStart"/>
      <w:r w:rsidRPr="00FB5A95">
        <w:t>indep-pairphase</w:t>
      </w:r>
      <w:proofErr w:type="spellEnd"/>
      <w:r w:rsidRPr="00FB5A95">
        <w:t xml:space="preserve"> 5000 500 0.99</w:t>
      </w:r>
    </w:p>
    <w:sectPr w:rsidR="00FB0AF5" w:rsidRPr="00FB5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E009F"/>
    <w:multiLevelType w:val="hybridMultilevel"/>
    <w:tmpl w:val="E72AF8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5218C"/>
    <w:multiLevelType w:val="hybridMultilevel"/>
    <w:tmpl w:val="7284D5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984"/>
    <w:rsid w:val="00056463"/>
    <w:rsid w:val="00064AA4"/>
    <w:rsid w:val="000A0909"/>
    <w:rsid w:val="000E194D"/>
    <w:rsid w:val="0011759F"/>
    <w:rsid w:val="00130519"/>
    <w:rsid w:val="00173145"/>
    <w:rsid w:val="001A2DDF"/>
    <w:rsid w:val="001B69FF"/>
    <w:rsid w:val="00201E93"/>
    <w:rsid w:val="00232D86"/>
    <w:rsid w:val="002651E4"/>
    <w:rsid w:val="002A3B47"/>
    <w:rsid w:val="002D4663"/>
    <w:rsid w:val="003250BD"/>
    <w:rsid w:val="003724F3"/>
    <w:rsid w:val="003B06B8"/>
    <w:rsid w:val="003C0E18"/>
    <w:rsid w:val="004511DD"/>
    <w:rsid w:val="00451C23"/>
    <w:rsid w:val="00496D3A"/>
    <w:rsid w:val="0051741C"/>
    <w:rsid w:val="0058048B"/>
    <w:rsid w:val="00591937"/>
    <w:rsid w:val="00595E69"/>
    <w:rsid w:val="005D6AC9"/>
    <w:rsid w:val="00622AD4"/>
    <w:rsid w:val="006262A5"/>
    <w:rsid w:val="00642D93"/>
    <w:rsid w:val="00676984"/>
    <w:rsid w:val="0069785D"/>
    <w:rsid w:val="006F166F"/>
    <w:rsid w:val="007249A7"/>
    <w:rsid w:val="00735251"/>
    <w:rsid w:val="00740794"/>
    <w:rsid w:val="0074380E"/>
    <w:rsid w:val="0075713D"/>
    <w:rsid w:val="00787F4E"/>
    <w:rsid w:val="007F7A34"/>
    <w:rsid w:val="00815796"/>
    <w:rsid w:val="0083147E"/>
    <w:rsid w:val="0083292A"/>
    <w:rsid w:val="00882952"/>
    <w:rsid w:val="00893C19"/>
    <w:rsid w:val="00926C8C"/>
    <w:rsid w:val="00951E75"/>
    <w:rsid w:val="00981AC4"/>
    <w:rsid w:val="00997984"/>
    <w:rsid w:val="009D64DF"/>
    <w:rsid w:val="00A80B96"/>
    <w:rsid w:val="00A878E7"/>
    <w:rsid w:val="00AD3E44"/>
    <w:rsid w:val="00AD4C59"/>
    <w:rsid w:val="00AE0080"/>
    <w:rsid w:val="00B16DB6"/>
    <w:rsid w:val="00B27FDF"/>
    <w:rsid w:val="00B40F3D"/>
    <w:rsid w:val="00BC4A39"/>
    <w:rsid w:val="00BF5EEE"/>
    <w:rsid w:val="00C33A26"/>
    <w:rsid w:val="00C45B9D"/>
    <w:rsid w:val="00CE6209"/>
    <w:rsid w:val="00D40415"/>
    <w:rsid w:val="00D425C3"/>
    <w:rsid w:val="00D84A20"/>
    <w:rsid w:val="00D855ED"/>
    <w:rsid w:val="00E02A5F"/>
    <w:rsid w:val="00E352E2"/>
    <w:rsid w:val="00E55CE7"/>
    <w:rsid w:val="00E927F6"/>
    <w:rsid w:val="00EA558C"/>
    <w:rsid w:val="00EB6A90"/>
    <w:rsid w:val="00EE4100"/>
    <w:rsid w:val="00F06D39"/>
    <w:rsid w:val="00F268DA"/>
    <w:rsid w:val="00F56940"/>
    <w:rsid w:val="00F61B3A"/>
    <w:rsid w:val="00FB0AF5"/>
    <w:rsid w:val="00FB5A95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8A30"/>
  <w15:chartTrackingRefBased/>
  <w15:docId w15:val="{5990A250-941A-4631-A399-0306B05E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1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ps.uoguelph.ca/~msargol/qmsi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588B4C94.dotm</Template>
  <TotalTime>154</TotalTime>
  <Pages>1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Calus, Mario</dc:creator>
  <cp:keywords/>
  <dc:description/>
  <cp:lastModifiedBy>Calus, Mario</cp:lastModifiedBy>
  <cp:revision>8</cp:revision>
  <dcterms:created xsi:type="dcterms:W3CDTF">2018-03-05T13:00:00Z</dcterms:created>
  <dcterms:modified xsi:type="dcterms:W3CDTF">2018-03-16T08:38:00Z</dcterms:modified>
</cp:coreProperties>
</file>